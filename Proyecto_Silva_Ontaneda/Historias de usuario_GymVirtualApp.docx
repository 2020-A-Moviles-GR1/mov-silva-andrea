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7029" w14:textId="77777777" w:rsidR="007E139D" w:rsidRPr="00C565AE" w:rsidRDefault="007E139D">
      <w:pPr>
        <w:rPr>
          <w:rFonts w:cs="Times New Roman"/>
        </w:rPr>
      </w:pPr>
    </w:p>
    <w:p w14:paraId="1DC2BF38" w14:textId="77777777" w:rsidR="0006278A" w:rsidRPr="00C565AE" w:rsidRDefault="0006278A" w:rsidP="0006278A">
      <w:pPr>
        <w:jc w:val="center"/>
        <w:rPr>
          <w:rFonts w:cs="Times New Roman"/>
          <w:b/>
        </w:rPr>
      </w:pPr>
      <w:r w:rsidRPr="00C565AE">
        <w:rPr>
          <w:rFonts w:cs="Times New Roman"/>
          <w:b/>
        </w:rPr>
        <w:t xml:space="preserve">APLICACIONES MÓVILES </w:t>
      </w:r>
    </w:p>
    <w:p w14:paraId="532E9797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Grupo: </w:t>
      </w:r>
      <w:r w:rsidRPr="00C565AE">
        <w:rPr>
          <w:rFonts w:cs="Times New Roman"/>
        </w:rPr>
        <w:t>4</w:t>
      </w:r>
    </w:p>
    <w:p w14:paraId="3D7A6A4D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Integrantes: </w:t>
      </w:r>
    </w:p>
    <w:p w14:paraId="1C4CDBC6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</w:rPr>
        <w:tab/>
      </w:r>
      <w:r w:rsidRPr="00C565AE">
        <w:rPr>
          <w:rFonts w:cs="Times New Roman"/>
        </w:rPr>
        <w:tab/>
        <w:t>Ontaneda Nicole</w:t>
      </w:r>
    </w:p>
    <w:p w14:paraId="4B97FF90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</w:rPr>
        <w:tab/>
      </w:r>
      <w:r w:rsidRPr="00C565AE">
        <w:rPr>
          <w:rFonts w:cs="Times New Roman"/>
        </w:rPr>
        <w:tab/>
        <w:t>Silva Andrea</w:t>
      </w:r>
    </w:p>
    <w:p w14:paraId="21341FD7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Fecha: </w:t>
      </w:r>
      <w:r w:rsidRPr="00C565AE">
        <w:rPr>
          <w:rFonts w:cs="Times New Roman"/>
        </w:rPr>
        <w:t>25 de julio de 2020</w:t>
      </w:r>
    </w:p>
    <w:p w14:paraId="67B63D7D" w14:textId="77777777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Tema: </w:t>
      </w:r>
      <w:r w:rsidRPr="00C565AE">
        <w:rPr>
          <w:rFonts w:cs="Times New Roman"/>
        </w:rPr>
        <w:t>Historias de usuario o casos de uso del proyecto “GymVirtualApp”</w:t>
      </w:r>
    </w:p>
    <w:p w14:paraId="5561E210" w14:textId="77777777" w:rsidR="0006278A" w:rsidRPr="00C565AE" w:rsidRDefault="0006278A" w:rsidP="0006278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Registrar usuario </w:t>
      </w:r>
      <w:bookmarkStart w:id="0" w:name="_Hlk47019013"/>
      <w:r w:rsidRPr="00C565AE">
        <w:rPr>
          <w:rFonts w:ascii="Times New Roman" w:hAnsi="Times New Roman" w:cs="Times New Roman"/>
          <w:b/>
          <w:sz w:val="24"/>
        </w:rPr>
        <w:t>en “GymVirtualApp”</w:t>
      </w:r>
      <w:bookmarkEnd w:id="0"/>
    </w:p>
    <w:p w14:paraId="272A711B" w14:textId="2E65729C" w:rsidR="0006278A" w:rsidRPr="00C565AE" w:rsidRDefault="0006278A" w:rsidP="0006278A">
      <w:pPr>
        <w:jc w:val="both"/>
        <w:rPr>
          <w:rFonts w:cs="Times New Roman"/>
          <w:b/>
          <w:color w:val="7030A0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4F5B3C6" w14:textId="77777777" w:rsidTr="000532BE">
        <w:tc>
          <w:tcPr>
            <w:tcW w:w="8504" w:type="dxa"/>
          </w:tcPr>
          <w:p w14:paraId="2241E4DD" w14:textId="77777777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Registrar un usuario en la app</w:t>
            </w:r>
          </w:p>
        </w:tc>
      </w:tr>
      <w:tr w:rsidR="0006278A" w:rsidRPr="00C565AE" w14:paraId="6F010388" w14:textId="77777777" w:rsidTr="000532BE">
        <w:tc>
          <w:tcPr>
            <w:tcW w:w="8504" w:type="dxa"/>
          </w:tcPr>
          <w:p w14:paraId="70FE8353" w14:textId="2DEF28F9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 poder registrarme dentro de la aplicación móvil con los siguientes datos: nombre, edad, peso en Kg, altura en cm, sexo, correo electrónico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 xml:space="preserve"> y 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06278A" w:rsidRPr="00C565AE" w14:paraId="0BEF69FA" w14:textId="77777777" w:rsidTr="000532BE">
        <w:tc>
          <w:tcPr>
            <w:tcW w:w="8504" w:type="dxa"/>
          </w:tcPr>
          <w:p w14:paraId="14F16654" w14:textId="0FAFAEB7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06278A" w:rsidRPr="00C565AE" w14:paraId="147D944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AC15DE7" w14:textId="77777777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673C6F10" w14:textId="77777777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haberse descargado previamente la aplicación móvil “GymVirtualApp”. </w:t>
            </w:r>
          </w:p>
        </w:tc>
      </w:tr>
      <w:tr w:rsidR="0006278A" w:rsidRPr="00C565AE" w14:paraId="49581697" w14:textId="77777777" w:rsidTr="000532BE">
        <w:tc>
          <w:tcPr>
            <w:tcW w:w="8504" w:type="dxa"/>
          </w:tcPr>
          <w:p w14:paraId="30AF1F7F" w14:textId="77777777" w:rsidR="0006278A" w:rsidRPr="00C565AE" w:rsidRDefault="0006278A" w:rsidP="001A71E0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48EA9C78" w14:textId="77777777" w:rsidTr="000532BE">
        <w:tc>
          <w:tcPr>
            <w:tcW w:w="8504" w:type="dxa"/>
          </w:tcPr>
          <w:p w14:paraId="53677552" w14:textId="77777777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nombre solo acepta caracteres alfabéticos hasta 20 caracteres.</w:t>
            </w:r>
          </w:p>
          <w:p w14:paraId="430CBC28" w14:textId="77777777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edad solo debe aceptar caracteres numéricos mayores que 15 años.</w:t>
            </w:r>
          </w:p>
          <w:p w14:paraId="5A9B1D8D" w14:textId="77777777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correo electrónico debe verificarse.</w:t>
            </w:r>
          </w:p>
          <w:p w14:paraId="0BC98DF5" w14:textId="77777777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peso debe aceptar números decimales.</w:t>
            </w:r>
          </w:p>
          <w:p w14:paraId="4E579A6A" w14:textId="77777777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altura debe aceptar solo caracteres numéricos.</w:t>
            </w:r>
          </w:p>
          <w:p w14:paraId="11CBA702" w14:textId="0CE294CA" w:rsidR="0006278A" w:rsidRPr="00C565AE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sexo podrá ser elegido entre dos opciones</w:t>
            </w:r>
          </w:p>
          <w:p w14:paraId="6B72B24B" w14:textId="0C5147CB" w:rsidR="00512C33" w:rsidRPr="00C565AE" w:rsidRDefault="00512C33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contraseña solo acepta caracteres alfanuméricos hasta 12 caracteres.</w:t>
            </w:r>
          </w:p>
          <w:p w14:paraId="4CD2AAAD" w14:textId="77777777" w:rsidR="0006278A" w:rsidRPr="00C565AE" w:rsidRDefault="0006278A" w:rsidP="0006278A">
            <w:pPr>
              <w:pStyle w:val="Prrafodelista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817777" w14:textId="77777777" w:rsidR="0006278A" w:rsidRPr="00C565AE" w:rsidRDefault="0006278A" w:rsidP="0006278A">
      <w:pPr>
        <w:jc w:val="both"/>
        <w:rPr>
          <w:rFonts w:cs="Times New Roman"/>
        </w:rPr>
      </w:pPr>
    </w:p>
    <w:p w14:paraId="46667253" w14:textId="2474455E" w:rsidR="0006278A" w:rsidRPr="00C565AE" w:rsidRDefault="00512C33" w:rsidP="00512C3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5AE">
        <w:rPr>
          <w:rFonts w:ascii="Times New Roman" w:hAnsi="Times New Roman" w:cs="Times New Roman"/>
          <w:b/>
          <w:bCs/>
          <w:sz w:val="24"/>
          <w:szCs w:val="24"/>
        </w:rPr>
        <w:t>Iniciar sesión en “GymVirtualApp”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12C33" w:rsidRPr="00C565AE" w14:paraId="14037B59" w14:textId="77777777" w:rsidTr="00A36CE7">
        <w:tc>
          <w:tcPr>
            <w:tcW w:w="8504" w:type="dxa"/>
          </w:tcPr>
          <w:p w14:paraId="6F93CBEF" w14:textId="7ACB95B8" w:rsidR="00512C33" w:rsidRPr="00C565AE" w:rsidRDefault="00512C33" w:rsidP="00A36C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Iniciar sesión en “GymVirtualApp”</w:t>
            </w:r>
          </w:p>
        </w:tc>
      </w:tr>
      <w:tr w:rsidR="00512C33" w:rsidRPr="00C565AE" w14:paraId="6247836A" w14:textId="77777777" w:rsidTr="00A36CE7">
        <w:tc>
          <w:tcPr>
            <w:tcW w:w="8504" w:type="dxa"/>
          </w:tcPr>
          <w:p w14:paraId="649FD1FB" w14:textId="1F0EE05B" w:rsidR="00512C33" w:rsidRPr="00C565AE" w:rsidRDefault="00512C33" w:rsidP="00A36C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 poder iniciar sesión dentro de la aplicación móvil con los siguientes datos: nombre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 xml:space="preserve"> y 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512C33" w:rsidRPr="00C565AE" w14:paraId="7073D3C5" w14:textId="77777777" w:rsidTr="00A36CE7">
        <w:tc>
          <w:tcPr>
            <w:tcW w:w="8504" w:type="dxa"/>
          </w:tcPr>
          <w:p w14:paraId="6C8975A9" w14:textId="5ABB14FC" w:rsidR="00512C33" w:rsidRPr="00C565AE" w:rsidRDefault="00512C33" w:rsidP="00A36C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512C33" w:rsidRPr="00C565AE" w14:paraId="485E583A" w14:textId="77777777" w:rsidTr="00A36C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69024AE" w14:textId="77777777" w:rsidR="00512C33" w:rsidRPr="00C565AE" w:rsidRDefault="00512C33" w:rsidP="00A36C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02DBE149" w14:textId="25334314" w:rsidR="00512C33" w:rsidRPr="00C565AE" w:rsidRDefault="00512C33" w:rsidP="00A36C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haberse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registrado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previamente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 xml:space="preserve">en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la aplicación móvil “GymVirtualApp”. </w:t>
            </w:r>
          </w:p>
        </w:tc>
      </w:tr>
      <w:tr w:rsidR="00512C33" w:rsidRPr="00C565AE" w14:paraId="489DA9E2" w14:textId="77777777" w:rsidTr="00A36CE7">
        <w:tc>
          <w:tcPr>
            <w:tcW w:w="8504" w:type="dxa"/>
          </w:tcPr>
          <w:p w14:paraId="666B9771" w14:textId="77777777" w:rsidR="00512C33" w:rsidRPr="00C565AE" w:rsidRDefault="00512C33" w:rsidP="00A36C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CRITERIOS DE ACEPTACIÓN</w:t>
            </w:r>
          </w:p>
        </w:tc>
      </w:tr>
      <w:tr w:rsidR="00512C33" w:rsidRPr="00C565AE" w14:paraId="2AE2A10A" w14:textId="77777777" w:rsidTr="00A36CE7">
        <w:tc>
          <w:tcPr>
            <w:tcW w:w="8504" w:type="dxa"/>
          </w:tcPr>
          <w:p w14:paraId="17D63FCF" w14:textId="472290B3" w:rsidR="00DA2F11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Se validará los campos de usuario y contraseña</w:t>
            </w:r>
          </w:p>
          <w:p w14:paraId="3E26C459" w14:textId="2A47E5AF" w:rsidR="00512C33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no existe el nombre de usuario se desplegará un mensaje de usuario no registrado.</w:t>
            </w:r>
          </w:p>
          <w:p w14:paraId="4EC306A4" w14:textId="2BFE9B50" w:rsidR="00DA2F11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la contraseña es incorrecta se desplegará un mensaje de contraseña incorrecta intente de nuevo</w:t>
            </w:r>
          </w:p>
        </w:tc>
      </w:tr>
    </w:tbl>
    <w:p w14:paraId="7E7B614E" w14:textId="77777777" w:rsidR="003D663F" w:rsidRPr="00C565AE" w:rsidRDefault="003D663F" w:rsidP="003D663F">
      <w:pPr>
        <w:jc w:val="both"/>
        <w:rPr>
          <w:rFonts w:cs="Times New Roman"/>
          <w:b/>
        </w:rPr>
      </w:pPr>
    </w:p>
    <w:p w14:paraId="50DAF5E7" w14:textId="1B818A25" w:rsidR="0018178F" w:rsidRPr="00C565AE" w:rsidRDefault="0006278A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C565AE">
        <w:rPr>
          <w:rFonts w:ascii="Times New Roman" w:hAnsi="Times New Roman" w:cs="Times New Roman"/>
          <w:b/>
        </w:rPr>
        <w:t xml:space="preserve">Ingresar al módulo “RETOS”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45A5A" w:rsidRPr="00C565AE" w14:paraId="7A7D17AC" w14:textId="77777777" w:rsidTr="009A317B">
        <w:tc>
          <w:tcPr>
            <w:tcW w:w="8504" w:type="dxa"/>
          </w:tcPr>
          <w:p w14:paraId="7B22A0BB" w14:textId="7111891C" w:rsidR="00545A5A" w:rsidRPr="00C565AE" w:rsidRDefault="00545A5A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Ingresar a módulo de Retos</w:t>
            </w:r>
          </w:p>
        </w:tc>
      </w:tr>
      <w:tr w:rsidR="00545A5A" w:rsidRPr="00C565AE" w14:paraId="674C4045" w14:textId="77777777" w:rsidTr="009A317B">
        <w:tc>
          <w:tcPr>
            <w:tcW w:w="8504" w:type="dxa"/>
          </w:tcPr>
          <w:p w14:paraId="2C02177F" w14:textId="31AEEEC7" w:rsidR="00545A5A" w:rsidRPr="00C565AE" w:rsidRDefault="00545A5A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</w:t>
            </w:r>
            <w:r w:rsidRPr="00C565AE">
              <w:rPr>
                <w:rFonts w:ascii="Times New Roman" w:hAnsi="Times New Roman" w:cs="Times New Roman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ingresar exitosamente a módulo de Retos para poder 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 xml:space="preserve">escoger el </w:t>
            </w:r>
            <w:r w:rsidR="003D316F" w:rsidRPr="00C565AE">
              <w:rPr>
                <w:rFonts w:ascii="Times New Roman" w:eastAsia="Calibri" w:hAnsi="Times New Roman" w:cs="Times New Roman"/>
                <w:sz w:val="24"/>
              </w:rPr>
              <w:t>día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 xml:space="preserve"> de rutina que se realizará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545A5A" w:rsidRPr="00C565AE" w14:paraId="0E55325B" w14:textId="77777777" w:rsidTr="009A317B">
        <w:tc>
          <w:tcPr>
            <w:tcW w:w="8504" w:type="dxa"/>
          </w:tcPr>
          <w:p w14:paraId="734A8ECD" w14:textId="6522ED94" w:rsidR="00545A5A" w:rsidRPr="00C565AE" w:rsidRDefault="00545A5A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</w:tr>
      <w:tr w:rsidR="00545A5A" w:rsidRPr="00C565AE" w14:paraId="477DEA39" w14:textId="77777777" w:rsidTr="009A317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579857A" w14:textId="77777777" w:rsidR="00545A5A" w:rsidRPr="00C565AE" w:rsidRDefault="00545A5A" w:rsidP="009A317B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520290E8" w14:textId="72FF49EB" w:rsidR="00545A5A" w:rsidRPr="00C565AE" w:rsidRDefault="00545A5A" w:rsidP="009A317B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>ingresar al menú de opciones de “GymVirtualApp”.</w:t>
            </w:r>
          </w:p>
        </w:tc>
      </w:tr>
      <w:tr w:rsidR="00545A5A" w:rsidRPr="00C565AE" w14:paraId="4E54E3E6" w14:textId="77777777" w:rsidTr="009A317B">
        <w:tc>
          <w:tcPr>
            <w:tcW w:w="8504" w:type="dxa"/>
          </w:tcPr>
          <w:p w14:paraId="448F73A9" w14:textId="77777777" w:rsidR="00545A5A" w:rsidRPr="00C565AE" w:rsidRDefault="00545A5A" w:rsidP="009A317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545A5A" w:rsidRPr="00C565AE" w14:paraId="4D4B4E3B" w14:textId="77777777" w:rsidTr="009A317B">
        <w:tc>
          <w:tcPr>
            <w:tcW w:w="8504" w:type="dxa"/>
          </w:tcPr>
          <w:p w14:paraId="00EAAB9E" w14:textId="34395685" w:rsidR="00545A5A" w:rsidRPr="00C565AE" w:rsidRDefault="00545A5A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</w:t>
            </w:r>
            <w:r w:rsidR="003D316F" w:rsidRPr="00C565AE">
              <w:rPr>
                <w:rFonts w:ascii="Times New Roman" w:eastAsia="Calibri" w:hAnsi="Times New Roman" w:cs="Times New Roman"/>
                <w:sz w:val="24"/>
              </w:rPr>
              <w:t>botón se encontrará en el menú principal de la aplicación.</w:t>
            </w:r>
          </w:p>
          <w:p w14:paraId="53871A31" w14:textId="77777777" w:rsidR="003D316F" w:rsidRPr="00C565AE" w:rsidRDefault="003D316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botón se encontrará en la tercera posición del menú principal.</w:t>
            </w:r>
          </w:p>
          <w:p w14:paraId="065204BF" w14:textId="77777777" w:rsidR="003D316F" w:rsidRPr="00C565AE" w:rsidRDefault="003D316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botón tendrá una imagen descriptiva.</w:t>
            </w:r>
          </w:p>
          <w:p w14:paraId="4CED7917" w14:textId="06001B11" w:rsidR="003D316F" w:rsidRPr="00C565AE" w:rsidRDefault="003D663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botón redirigirá a la pantalla de las rutinas que se deben realizar a diario</w:t>
            </w:r>
          </w:p>
        </w:tc>
      </w:tr>
    </w:tbl>
    <w:p w14:paraId="3E66C175" w14:textId="77777777" w:rsidR="0018178F" w:rsidRPr="00C565AE" w:rsidRDefault="0018178F" w:rsidP="0018178F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07186BB7" w14:textId="77777777" w:rsidR="0006278A" w:rsidRPr="00C565AE" w:rsidRDefault="0018178F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>Mostrar calen</w:t>
      </w:r>
      <w:r w:rsidR="0006278A" w:rsidRPr="00C565AE">
        <w:rPr>
          <w:rFonts w:ascii="Times New Roman" w:hAnsi="Times New Roman" w:cs="Times New Roman"/>
          <w:b/>
          <w:sz w:val="24"/>
        </w:rPr>
        <w:t>dario de rutinas por día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CAC219D" w14:textId="77777777" w:rsidTr="000532BE">
        <w:tc>
          <w:tcPr>
            <w:tcW w:w="8504" w:type="dxa"/>
          </w:tcPr>
          <w:p w14:paraId="4EE90686" w14:textId="77777777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Mostrar calendario de rutinas</w:t>
            </w:r>
          </w:p>
        </w:tc>
      </w:tr>
      <w:tr w:rsidR="0006278A" w:rsidRPr="00C565AE" w14:paraId="54F442DD" w14:textId="77777777" w:rsidTr="000532BE">
        <w:tc>
          <w:tcPr>
            <w:tcW w:w="8504" w:type="dxa"/>
          </w:tcPr>
          <w:p w14:paraId="52926331" w14:textId="77777777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quiero visualizar el calendario planteado para conocer el plan de ejercicios que debo realizar diariamente.</w:t>
            </w:r>
          </w:p>
        </w:tc>
      </w:tr>
      <w:tr w:rsidR="0006278A" w:rsidRPr="00C565AE" w14:paraId="162A4F60" w14:textId="77777777" w:rsidTr="000532BE">
        <w:tc>
          <w:tcPr>
            <w:tcW w:w="8504" w:type="dxa"/>
          </w:tcPr>
          <w:p w14:paraId="39B5FFFD" w14:textId="2ADC4C40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06278A" w:rsidRPr="00C565AE" w14:paraId="0E69EBB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033CDC5" w14:textId="590AE691" w:rsidR="0006278A" w:rsidRPr="00C565AE" w:rsidRDefault="0006278A" w:rsidP="000532B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usuario debería registrarse previamente en la aplicación y luego proceder a escoger la rutina de la cual desea </w:t>
            </w:r>
            <w:r w:rsidR="00883202" w:rsidRPr="00C565AE">
              <w:rPr>
                <w:rFonts w:ascii="Times New Roman" w:eastAsia="Calibri" w:hAnsi="Times New Roman" w:cs="Times New Roman"/>
                <w:sz w:val="24"/>
              </w:rPr>
              <w:t>ver los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ejercicios planteados para un día en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</w:rPr>
              <w:t>específico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06278A" w:rsidRPr="00C565AE" w14:paraId="6C45D631" w14:textId="77777777" w:rsidTr="000532BE">
        <w:tc>
          <w:tcPr>
            <w:tcW w:w="8504" w:type="dxa"/>
          </w:tcPr>
          <w:p w14:paraId="10857E2A" w14:textId="77777777" w:rsidR="0006278A" w:rsidRPr="00C565AE" w:rsidRDefault="0006278A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2D353116" w14:textId="77777777" w:rsidTr="000532BE">
        <w:tc>
          <w:tcPr>
            <w:tcW w:w="8504" w:type="dxa"/>
          </w:tcPr>
          <w:p w14:paraId="4E36F3D6" w14:textId="7B756FF1" w:rsidR="0006278A" w:rsidRPr="00C565AE" w:rsidRDefault="0006278A" w:rsidP="001A71E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C565AE">
              <w:rPr>
                <w:rFonts w:ascii="Times New Roman" w:eastAsia="Calibri" w:hAnsi="Times New Roman" w:cs="Times New Roman"/>
              </w:rPr>
              <w:t xml:space="preserve">Se </w:t>
            </w:r>
            <w:r w:rsidR="001A71E0" w:rsidRPr="00C565AE">
              <w:rPr>
                <w:rFonts w:ascii="Times New Roman" w:eastAsia="Calibri" w:hAnsi="Times New Roman" w:cs="Times New Roman"/>
              </w:rPr>
              <w:t>va a</w:t>
            </w:r>
            <w:r w:rsidRPr="00C565AE">
              <w:rPr>
                <w:rFonts w:ascii="Times New Roman" w:eastAsia="Calibri" w:hAnsi="Times New Roman" w:cs="Times New Roman"/>
              </w:rPr>
              <w:t xml:space="preserve"> desplegar un tipo de calendario marcado del día uno al 30</w:t>
            </w:r>
            <w:r w:rsidR="001A71E0" w:rsidRPr="00C565AE">
              <w:rPr>
                <w:rFonts w:ascii="Times New Roman" w:eastAsia="Calibri" w:hAnsi="Times New Roman" w:cs="Times New Roman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</w:rPr>
              <w:t>el cual el usuario podrá seleccionar unos por uno y visualizar los</w:t>
            </w:r>
            <w:r w:rsidR="0018178F" w:rsidRPr="00C565AE">
              <w:rPr>
                <w:rFonts w:ascii="Times New Roman" w:eastAsia="Calibri" w:hAnsi="Times New Roman" w:cs="Times New Roman"/>
              </w:rPr>
              <w:t xml:space="preserve"> ejercicios planteados para el día</w:t>
            </w:r>
            <w:r w:rsidRPr="00C565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A8D263" w14:textId="77777777" w:rsidR="0006278A" w:rsidRPr="00C565AE" w:rsidRDefault="0006278A" w:rsidP="0006278A">
      <w:pPr>
        <w:jc w:val="both"/>
        <w:rPr>
          <w:rFonts w:cs="Times New Roman"/>
        </w:rPr>
      </w:pPr>
    </w:p>
    <w:p w14:paraId="239BFF0D" w14:textId="77777777" w:rsidR="0006278A" w:rsidRPr="00C565AE" w:rsidRDefault="0006278A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>Marcar actividades realizadas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00AE99D6" w14:textId="77777777" w:rsidTr="000532BE">
        <w:tc>
          <w:tcPr>
            <w:tcW w:w="8504" w:type="dxa"/>
          </w:tcPr>
          <w:p w14:paraId="32945C88" w14:textId="77777777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Marcar actividades realizadas</w:t>
            </w:r>
          </w:p>
        </w:tc>
      </w:tr>
      <w:tr w:rsidR="0006278A" w:rsidRPr="00C565AE" w14:paraId="383455E9" w14:textId="77777777" w:rsidTr="000532BE">
        <w:tc>
          <w:tcPr>
            <w:tcW w:w="8504" w:type="dxa"/>
          </w:tcPr>
          <w:p w14:paraId="455064B5" w14:textId="77777777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quiero marcar como realizadas las actividades o ejercicios, para llevar el control sobre la rutina diaria planteada.</w:t>
            </w:r>
          </w:p>
        </w:tc>
      </w:tr>
      <w:tr w:rsidR="0006278A" w:rsidRPr="00C565AE" w14:paraId="42D6674B" w14:textId="77777777" w:rsidTr="000532BE">
        <w:tc>
          <w:tcPr>
            <w:tcW w:w="8504" w:type="dxa"/>
          </w:tcPr>
          <w:p w14:paraId="4AD0AF00" w14:textId="66C96303" w:rsidR="0006278A" w:rsidRPr="00C565AE" w:rsidRDefault="0006278A" w:rsidP="0018178F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</w:tr>
      <w:tr w:rsidR="0006278A" w:rsidRPr="00C565AE" w14:paraId="259920C6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6458F59" w14:textId="77777777" w:rsidR="0006278A" w:rsidRPr="00C565AE" w:rsidRDefault="0006278A" w:rsidP="000532B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Conversación: Para poder marcar un ejercicio como realizado, debe ingresar al módulo Retos deseando escogido de entre una lista de opciones. Una vez que se cumpla el tiempo establecido se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</w:rPr>
              <w:t>marcará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el ejercicio como completado.</w:t>
            </w:r>
          </w:p>
        </w:tc>
      </w:tr>
      <w:tr w:rsidR="0006278A" w:rsidRPr="00C565AE" w14:paraId="3B0F69EC" w14:textId="77777777" w:rsidTr="000532BE">
        <w:tc>
          <w:tcPr>
            <w:tcW w:w="8504" w:type="dxa"/>
          </w:tcPr>
          <w:p w14:paraId="7E8B24CB" w14:textId="77777777" w:rsidR="0006278A" w:rsidRPr="00C565AE" w:rsidRDefault="0006278A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7805DDD8" w14:textId="77777777" w:rsidTr="000532BE">
        <w:tc>
          <w:tcPr>
            <w:tcW w:w="8504" w:type="dxa"/>
          </w:tcPr>
          <w:p w14:paraId="279AFEF4" w14:textId="77777777" w:rsidR="00C565AE" w:rsidRPr="00C565AE" w:rsidRDefault="0018178F" w:rsidP="00C565A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Una </w:t>
            </w:r>
            <w:r w:rsidR="0006278A"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>vez ingrese al módulo del reto deseado, el cliente puede dar clic en el botón iniciar, para empezar la rutina planteada en el reto deseado.</w:t>
            </w:r>
          </w:p>
          <w:p w14:paraId="6237E74D" w14:textId="77777777" w:rsidR="00C565AE" w:rsidRPr="00C565AE" w:rsidRDefault="0006278A" w:rsidP="00C565A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Cuando inicia la rutina se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>desplegará</w:t>
            </w:r>
            <w:r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 cronómetro, en la parte inferior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>de la pantalla</w:t>
            </w:r>
            <w:r w:rsidRPr="00C565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del dispositivo; en el cual se medida la duración de cada ejercicio.</w:t>
            </w:r>
          </w:p>
          <w:p w14:paraId="6C2FA996" w14:textId="77777777" w:rsidR="00C565AE" w:rsidRPr="00C565AE" w:rsidRDefault="0006278A" w:rsidP="00C565A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hAnsi="Times New Roman" w:cs="Times New Roman"/>
                <w:sz w:val="24"/>
                <w:szCs w:val="24"/>
              </w:rPr>
              <w:t>Una vez que se finalice el tiempo se marcará con un visto verde, en la parte derecha del nombre del ejercicio.</w:t>
            </w:r>
          </w:p>
          <w:p w14:paraId="3AEB82CE" w14:textId="32BBDD90" w:rsidR="0006278A" w:rsidRPr="00C565AE" w:rsidRDefault="0006278A" w:rsidP="00C565A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Times New Roman"/>
              </w:rPr>
            </w:pPr>
            <w:r w:rsidRPr="00C565AE">
              <w:rPr>
                <w:rFonts w:ascii="Times New Roman" w:hAnsi="Times New Roman" w:cs="Times New Roman"/>
                <w:sz w:val="24"/>
                <w:szCs w:val="24"/>
              </w:rPr>
              <w:t>Si el usuario por algún motivo cancela la rutina, se marcará con una equis roja, en la parte derecha del nombre del ejercicio.</w:t>
            </w:r>
          </w:p>
        </w:tc>
      </w:tr>
    </w:tbl>
    <w:p w14:paraId="549B8A7C" w14:textId="5362B5BA" w:rsidR="0006278A" w:rsidRPr="00C565AE" w:rsidRDefault="0006278A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>Da clic al nombre del ejercicio</w:t>
      </w:r>
      <w:r w:rsidR="0018178F" w:rsidRPr="00C565AE">
        <w:rPr>
          <w:rFonts w:ascii="Times New Roman" w:hAnsi="Times New Roman" w:cs="Times New Roman"/>
          <w:b/>
          <w:sz w:val="24"/>
        </w:rPr>
        <w:t xml:space="preserve"> y </w:t>
      </w:r>
      <w:r w:rsidR="00512C33" w:rsidRPr="00C565AE">
        <w:rPr>
          <w:rFonts w:ascii="Times New Roman" w:hAnsi="Times New Roman" w:cs="Times New Roman"/>
          <w:b/>
          <w:sz w:val="24"/>
        </w:rPr>
        <w:t>redirecciona</w:t>
      </w:r>
      <w:r w:rsidRPr="00C565AE">
        <w:rPr>
          <w:rFonts w:ascii="Times New Roman" w:hAnsi="Times New Roman" w:cs="Times New Roman"/>
          <w:b/>
          <w:sz w:val="24"/>
        </w:rPr>
        <w:t xml:space="preserve"> al video de </w:t>
      </w:r>
      <w:r w:rsidR="0018178F" w:rsidRPr="00C565AE">
        <w:rPr>
          <w:rFonts w:ascii="Times New Roman" w:hAnsi="Times New Roman" w:cs="Times New Roman"/>
          <w:b/>
          <w:sz w:val="24"/>
        </w:rPr>
        <w:t>YouTube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3D663F" w:rsidRPr="00C565AE" w14:paraId="41A2D07E" w14:textId="77777777" w:rsidTr="009A317B">
        <w:tc>
          <w:tcPr>
            <w:tcW w:w="8504" w:type="dxa"/>
          </w:tcPr>
          <w:p w14:paraId="3D56AFCB" w14:textId="703A962B" w:rsidR="003D663F" w:rsidRPr="00C565AE" w:rsidRDefault="003D663F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Redireccionar a enlace ejercicio</w:t>
            </w:r>
          </w:p>
        </w:tc>
      </w:tr>
      <w:tr w:rsidR="003D663F" w:rsidRPr="00C565AE" w14:paraId="18CCAC75" w14:textId="77777777" w:rsidTr="009A317B">
        <w:tc>
          <w:tcPr>
            <w:tcW w:w="8504" w:type="dxa"/>
          </w:tcPr>
          <w:p w14:paraId="1E255222" w14:textId="3C7E9D41" w:rsidR="003D663F" w:rsidRPr="00C565AE" w:rsidRDefault="003D663F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quiero</w:t>
            </w:r>
            <w:r w:rsidR="008775D7" w:rsidRPr="00C565AE">
              <w:rPr>
                <w:rFonts w:ascii="Times New Roman" w:hAnsi="Times New Roman" w:cs="Times New Roman"/>
              </w:rPr>
              <w:t xml:space="preserve"> v</w:t>
            </w:r>
            <w:r w:rsidR="008775D7" w:rsidRPr="00C565AE">
              <w:rPr>
                <w:rFonts w:ascii="Times New Roman" w:eastAsia="Calibri" w:hAnsi="Times New Roman" w:cs="Times New Roman"/>
                <w:sz w:val="24"/>
              </w:rPr>
              <w:t>isualizar el video de ejercicio en la plataforma YouTube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, para </w:t>
            </w:r>
            <w:r w:rsidR="008775D7" w:rsidRPr="00C565AE">
              <w:rPr>
                <w:rFonts w:ascii="Times New Roman" w:eastAsia="Calibri" w:hAnsi="Times New Roman" w:cs="Times New Roman"/>
                <w:sz w:val="24"/>
              </w:rPr>
              <w:t>que el usuario pueda ver como se deben realizar los ejercicios correctamente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3D663F" w:rsidRPr="00C565AE" w14:paraId="5D509F4E" w14:textId="77777777" w:rsidTr="009A317B">
        <w:tc>
          <w:tcPr>
            <w:tcW w:w="8504" w:type="dxa"/>
          </w:tcPr>
          <w:p w14:paraId="7F00D0A1" w14:textId="164CFAC5" w:rsidR="003D663F" w:rsidRPr="00C565AE" w:rsidRDefault="003D663F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Prioridad:           2                                                                                    Esfuerzo: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8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3D663F" w:rsidRPr="00C565AE" w14:paraId="05E3DE16" w14:textId="77777777" w:rsidTr="009A317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8FC660C" w14:textId="21E15A33" w:rsidR="003D663F" w:rsidRPr="00C565AE" w:rsidRDefault="003D663F" w:rsidP="009A317B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  <w:r w:rsidR="008775D7"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CD7E80" w:rsidRPr="00C565AE">
              <w:rPr>
                <w:rFonts w:ascii="Times New Roman" w:eastAsia="Calibri" w:hAnsi="Times New Roman" w:cs="Times New Roman"/>
                <w:sz w:val="24"/>
              </w:rPr>
              <w:t>ingresar previamente</w:t>
            </w:r>
            <w:r w:rsidR="008775D7" w:rsidRPr="00C565AE">
              <w:rPr>
                <w:rFonts w:ascii="Times New Roman" w:eastAsia="Calibri" w:hAnsi="Times New Roman" w:cs="Times New Roman"/>
                <w:sz w:val="24"/>
              </w:rPr>
              <w:t xml:space="preserve"> a</w:t>
            </w:r>
            <w:r w:rsidR="00CD7E80" w:rsidRPr="00C565AE">
              <w:rPr>
                <w:rFonts w:ascii="Times New Roman" w:eastAsia="Calibri" w:hAnsi="Times New Roman" w:cs="Times New Roman"/>
                <w:sz w:val="24"/>
              </w:rPr>
              <w:t>l calendario de ejercicios</w:t>
            </w:r>
            <w:r w:rsidR="008775D7" w:rsidRPr="00C565AE">
              <w:rPr>
                <w:rFonts w:ascii="Times New Roman" w:eastAsia="Calibri" w:hAnsi="Times New Roman" w:cs="Times New Roman"/>
                <w:sz w:val="24"/>
              </w:rPr>
              <w:t>,</w:t>
            </w:r>
            <w:r w:rsidR="00EE1440" w:rsidRPr="00C565AE">
              <w:rPr>
                <w:rFonts w:ascii="Times New Roman" w:eastAsia="Calibri" w:hAnsi="Times New Roman" w:cs="Times New Roman"/>
                <w:sz w:val="24"/>
              </w:rPr>
              <w:t xml:space="preserve"> dependiendo del </w:t>
            </w:r>
            <w:r w:rsidR="00411F52" w:rsidRPr="00C565AE">
              <w:rPr>
                <w:rFonts w:ascii="Times New Roman" w:eastAsia="Calibri" w:hAnsi="Times New Roman" w:cs="Times New Roman"/>
                <w:sz w:val="24"/>
              </w:rPr>
              <w:t>día</w:t>
            </w:r>
            <w:r w:rsidR="00EE1440" w:rsidRPr="00C565AE">
              <w:rPr>
                <w:rFonts w:ascii="Times New Roman" w:eastAsia="Calibri" w:hAnsi="Times New Roman" w:cs="Times New Roman"/>
                <w:sz w:val="24"/>
              </w:rPr>
              <w:t xml:space="preserve"> de rutina se </w:t>
            </w:r>
            <w:r w:rsidR="00411F52" w:rsidRPr="00C565AE">
              <w:rPr>
                <w:rFonts w:ascii="Times New Roman" w:eastAsia="Calibri" w:hAnsi="Times New Roman" w:cs="Times New Roman"/>
                <w:sz w:val="24"/>
              </w:rPr>
              <w:t>colocará</w:t>
            </w:r>
            <w:r w:rsidR="00EE1440" w:rsidRPr="00C565AE">
              <w:rPr>
                <w:rFonts w:ascii="Times New Roman" w:eastAsia="Calibri" w:hAnsi="Times New Roman" w:cs="Times New Roman"/>
                <w:sz w:val="24"/>
              </w:rPr>
              <w:t xml:space="preserve"> un ejercicio final hacia </w:t>
            </w:r>
            <w:r w:rsidR="00411F52" w:rsidRPr="00C565AE">
              <w:rPr>
                <w:rFonts w:ascii="Times New Roman" w:eastAsia="Calibri" w:hAnsi="Times New Roman" w:cs="Times New Roman"/>
                <w:sz w:val="24"/>
              </w:rPr>
              <w:t xml:space="preserve">la plataforma de YouTube. </w:t>
            </w:r>
          </w:p>
        </w:tc>
      </w:tr>
      <w:tr w:rsidR="003D663F" w:rsidRPr="00C565AE" w14:paraId="4E7AA88A" w14:textId="77777777" w:rsidTr="009A317B">
        <w:tc>
          <w:tcPr>
            <w:tcW w:w="8504" w:type="dxa"/>
          </w:tcPr>
          <w:p w14:paraId="11CBB20F" w14:textId="77777777" w:rsidR="003D663F" w:rsidRPr="00C565AE" w:rsidRDefault="003D663F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3D663F" w:rsidRPr="00C565AE" w14:paraId="3C20AAC9" w14:textId="77777777" w:rsidTr="009A317B">
        <w:tc>
          <w:tcPr>
            <w:tcW w:w="8504" w:type="dxa"/>
          </w:tcPr>
          <w:p w14:paraId="57142D74" w14:textId="1F2C82A6" w:rsidR="003D663F" w:rsidRPr="00C565AE" w:rsidRDefault="003D663F" w:rsidP="00411F5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Una vez </w:t>
            </w:r>
            <w:r w:rsidR="00CD7E80" w:rsidRPr="00C565AE">
              <w:rPr>
                <w:rFonts w:ascii="Times New Roman" w:eastAsia="Calibri" w:hAnsi="Times New Roman" w:cs="Times New Roman"/>
                <w:sz w:val="24"/>
              </w:rPr>
              <w:t>que</w:t>
            </w:r>
            <w:r w:rsidR="00411F52" w:rsidRPr="00C565AE">
              <w:rPr>
                <w:rFonts w:ascii="Times New Roman" w:eastAsia="Calibri" w:hAnsi="Times New Roman" w:cs="Times New Roman"/>
                <w:sz w:val="24"/>
              </w:rPr>
              <w:t xml:space="preserve"> finaliza el tiempo de las rutinas, la ultima rutina, desplegara la pantalla donde conta un símbolo que redireccionar a la plataforma YouTube para una rutina completa de aproximadamente 10 minutos de duración.</w:t>
            </w:r>
            <w:r w:rsidR="00411F52" w:rsidRPr="00C565AE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4159D8DC" w14:textId="77777777" w:rsidR="0018178F" w:rsidRPr="00C565AE" w:rsidRDefault="0018178F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Acceder al menú nutrición, escoger categoría y visualizar receta.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8178F" w:rsidRPr="00C565AE" w14:paraId="158F5BBA" w14:textId="77777777" w:rsidTr="00C73A7E">
        <w:tc>
          <w:tcPr>
            <w:tcW w:w="8504" w:type="dxa"/>
          </w:tcPr>
          <w:p w14:paraId="2EE1553A" w14:textId="77777777" w:rsidR="0018178F" w:rsidRPr="00C565AE" w:rsidRDefault="0018178F" w:rsidP="00C73A7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Acceder al menú nutrición, </w:t>
            </w:r>
            <w:r w:rsidRPr="00C565AE">
              <w:rPr>
                <w:rFonts w:ascii="Times New Roman" w:hAnsi="Times New Roman" w:cs="Times New Roman"/>
                <w:sz w:val="24"/>
              </w:rPr>
              <w:t>escoger categoría y visualizar receta</w:t>
            </w:r>
          </w:p>
        </w:tc>
      </w:tr>
      <w:tr w:rsidR="0018178F" w:rsidRPr="00C565AE" w14:paraId="2A88F36F" w14:textId="77777777" w:rsidTr="00C73A7E">
        <w:tc>
          <w:tcPr>
            <w:tcW w:w="8504" w:type="dxa"/>
          </w:tcPr>
          <w:p w14:paraId="37BEB740" w14:textId="77777777" w:rsidR="0018178F" w:rsidRPr="00C565AE" w:rsidRDefault="0018178F" w:rsidP="00C73A7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quiero acceder al menú de nutrición para escoger la categoría de la cual deseo conocer alguna receta especifica. </w:t>
            </w:r>
          </w:p>
        </w:tc>
      </w:tr>
      <w:tr w:rsidR="0018178F" w:rsidRPr="00C565AE" w14:paraId="20C06F38" w14:textId="77777777" w:rsidTr="00C73A7E">
        <w:tc>
          <w:tcPr>
            <w:tcW w:w="8504" w:type="dxa"/>
          </w:tcPr>
          <w:p w14:paraId="62EFB35A" w14:textId="223D061A" w:rsidR="0018178F" w:rsidRPr="00C565AE" w:rsidRDefault="0018178F" w:rsidP="0018178F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1   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18178F" w:rsidRPr="00C565AE" w14:paraId="51470721" w14:textId="77777777" w:rsidTr="00C73A7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17783EC" w14:textId="77777777" w:rsidR="0018178F" w:rsidRPr="00C565AE" w:rsidRDefault="0018178F" w:rsidP="00C73A7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 debería estar registrado previamente en la aplicación “GymVirtualApp” y acceder al menú de opciones presentado en la pantalla principal.</w:t>
            </w:r>
          </w:p>
          <w:p w14:paraId="310CC0A3" w14:textId="77777777" w:rsidR="0018178F" w:rsidRPr="00C565AE" w:rsidRDefault="0018178F" w:rsidP="00C73A7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escoger una categoría de las presentadas y podrá visualizar un menú previamente cargado de recetas. </w:t>
            </w:r>
          </w:p>
        </w:tc>
      </w:tr>
      <w:tr w:rsidR="0018178F" w:rsidRPr="00C565AE" w14:paraId="0E86D6C3" w14:textId="77777777" w:rsidTr="00C73A7E">
        <w:tc>
          <w:tcPr>
            <w:tcW w:w="8504" w:type="dxa"/>
          </w:tcPr>
          <w:p w14:paraId="2CE955A1" w14:textId="77777777" w:rsidR="0018178F" w:rsidRPr="00C565AE" w:rsidRDefault="0018178F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18178F" w:rsidRPr="00C565AE" w14:paraId="1ED8D8C5" w14:textId="77777777" w:rsidTr="00C73A7E">
        <w:tc>
          <w:tcPr>
            <w:tcW w:w="8504" w:type="dxa"/>
          </w:tcPr>
          <w:p w14:paraId="65E99F13" w14:textId="77777777" w:rsidR="0018178F" w:rsidRPr="00C565AE" w:rsidRDefault="0018178F" w:rsidP="00C73A7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Se podrá elegir entre 3 categorías de nutrición que son: Desayuno, almuerzo y cena. </w:t>
            </w:r>
          </w:p>
          <w:p w14:paraId="4E888A7F" w14:textId="77777777" w:rsidR="0018178F" w:rsidRPr="00C565AE" w:rsidRDefault="0018178F" w:rsidP="00C73A7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Acceder a una de las categorías, dar clic sobre una de las recetas presentadas.</w:t>
            </w:r>
          </w:p>
          <w:p w14:paraId="673607DF" w14:textId="2C46629D" w:rsidR="0018178F" w:rsidRPr="00C565AE" w:rsidRDefault="0018178F" w:rsidP="00C73A7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Visualizar en pantalla la imagen de </w:t>
            </w:r>
            <w:r w:rsidR="00883202" w:rsidRPr="00C565AE">
              <w:rPr>
                <w:rFonts w:ascii="Times New Roman" w:eastAsia="Calibri" w:hAnsi="Times New Roman" w:cs="Times New Roman"/>
                <w:sz w:val="24"/>
              </w:rPr>
              <w:t>esta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, los ingredientes y el proceso de preparación. </w:t>
            </w:r>
          </w:p>
        </w:tc>
      </w:tr>
    </w:tbl>
    <w:p w14:paraId="7B821F92" w14:textId="77777777" w:rsidR="0018178F" w:rsidRPr="00C565AE" w:rsidRDefault="0018178F" w:rsidP="0018178F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19392105" w14:textId="35DE2FBF" w:rsidR="0006278A" w:rsidRPr="00C565AE" w:rsidRDefault="0006278A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>Notificaciones de tomar agua cada cierto tiempo al día</w:t>
      </w:r>
    </w:p>
    <w:p w14:paraId="2CFF66BD" w14:textId="21910451" w:rsidR="0006278A" w:rsidRPr="00C565AE" w:rsidRDefault="0006278A" w:rsidP="0006278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411F52" w:rsidRPr="00C565AE" w14:paraId="1AE68B52" w14:textId="77777777" w:rsidTr="009A317B">
        <w:tc>
          <w:tcPr>
            <w:tcW w:w="8504" w:type="dxa"/>
          </w:tcPr>
          <w:p w14:paraId="226BC162" w14:textId="6895D255" w:rsidR="00411F52" w:rsidRPr="00C565AE" w:rsidRDefault="00411F52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Notificaciones de tomar agua cada cierto tiempo al día</w:t>
            </w:r>
          </w:p>
        </w:tc>
      </w:tr>
      <w:tr w:rsidR="00411F52" w:rsidRPr="00C565AE" w14:paraId="318BEC2D" w14:textId="77777777" w:rsidTr="009A317B">
        <w:tc>
          <w:tcPr>
            <w:tcW w:w="8504" w:type="dxa"/>
          </w:tcPr>
          <w:p w14:paraId="197B7D8B" w14:textId="2D3B8CDC" w:rsidR="00411F52" w:rsidRPr="00C565AE" w:rsidRDefault="00411F52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quiero</w:t>
            </w:r>
            <w:r w:rsidR="008110F9" w:rsidRPr="00C565AE">
              <w:rPr>
                <w:rFonts w:ascii="Times New Roman" w:eastAsia="Calibri" w:hAnsi="Times New Roman" w:cs="Times New Roman"/>
                <w:sz w:val="24"/>
              </w:rPr>
              <w:t xml:space="preserve"> conocer las horas en la cuales debo consumir agua una determinada cantidad de agua para mejorar mi metabolismo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411F52" w:rsidRPr="00C565AE" w14:paraId="22C91C61" w14:textId="77777777" w:rsidTr="009A317B">
        <w:tc>
          <w:tcPr>
            <w:tcW w:w="8504" w:type="dxa"/>
          </w:tcPr>
          <w:p w14:paraId="5FF05A67" w14:textId="0FA1E5F0" w:rsidR="00411F52" w:rsidRPr="00C565AE" w:rsidRDefault="00411F52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411F52" w:rsidRPr="00C565AE" w14:paraId="698E2D82" w14:textId="77777777" w:rsidTr="009A317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CF2615E" w14:textId="4998E7CB" w:rsidR="00411F52" w:rsidRPr="00C565AE" w:rsidRDefault="00411F52" w:rsidP="008110F9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</w:t>
            </w:r>
            <w:r w:rsidR="008110F9" w:rsidRPr="00C565AE">
              <w:rPr>
                <w:rFonts w:ascii="Times New Roman" w:eastAsia="Calibri" w:hAnsi="Times New Roman" w:cs="Times New Roman"/>
                <w:sz w:val="24"/>
              </w:rPr>
              <w:t xml:space="preserve"> Una vez que el usuario comience a utilizar la aplicación “GymVirtualApp” se encara notificaciones en un tiempo contente del consumo de agua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411F52" w:rsidRPr="00C565AE" w14:paraId="335C8DC1" w14:textId="77777777" w:rsidTr="009A317B">
        <w:tc>
          <w:tcPr>
            <w:tcW w:w="8504" w:type="dxa"/>
          </w:tcPr>
          <w:p w14:paraId="0E74D6AE" w14:textId="77777777" w:rsidR="00411F52" w:rsidRPr="00C565AE" w:rsidRDefault="00411F52" w:rsidP="008110F9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411F52" w:rsidRPr="00C565AE" w14:paraId="58454988" w14:textId="77777777" w:rsidTr="009A317B">
        <w:tc>
          <w:tcPr>
            <w:tcW w:w="8504" w:type="dxa"/>
          </w:tcPr>
          <w:p w14:paraId="1665ABD3" w14:textId="77777777" w:rsidR="00411F52" w:rsidRPr="00C565AE" w:rsidRDefault="008110F9" w:rsidP="008110F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hAnsi="Times New Roman" w:cs="Times New Roman"/>
              </w:rPr>
              <w:t>Durante y después del entrenamiento, se deberá notificar el consumo de agua.</w:t>
            </w:r>
          </w:p>
          <w:p w14:paraId="45D7B73B" w14:textId="65665328" w:rsidR="008110F9" w:rsidRPr="00C565AE" w:rsidRDefault="008110F9" w:rsidP="008110F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hAnsi="Times New Roman" w:cs="Times New Roman"/>
              </w:rPr>
              <w:t>Notificara que debe beber 250 ml.</w:t>
            </w:r>
          </w:p>
          <w:p w14:paraId="4AC73B93" w14:textId="67F23719" w:rsidR="008110F9" w:rsidRPr="00C565AE" w:rsidRDefault="008110F9" w:rsidP="008110F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hAnsi="Times New Roman" w:cs="Times New Roman"/>
              </w:rPr>
              <w:t>Esta notificación la recibirá ocho veces al día.</w:t>
            </w:r>
          </w:p>
        </w:tc>
      </w:tr>
    </w:tbl>
    <w:p w14:paraId="22228C44" w14:textId="77777777" w:rsidR="00411F52" w:rsidRPr="00C565AE" w:rsidRDefault="00411F52" w:rsidP="0006278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</w:rPr>
      </w:pPr>
    </w:p>
    <w:p w14:paraId="5D152AEA" w14:textId="77777777" w:rsidR="0006278A" w:rsidRPr="00C565AE" w:rsidRDefault="0006278A" w:rsidP="0006278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101C2D13" w14:textId="77777777" w:rsidR="0006278A" w:rsidRPr="00C565AE" w:rsidRDefault="0006278A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>Observar el peso ideal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8110F9" w:rsidRPr="00C565AE" w14:paraId="7C2067E6" w14:textId="77777777" w:rsidTr="009A317B">
        <w:tc>
          <w:tcPr>
            <w:tcW w:w="8504" w:type="dxa"/>
          </w:tcPr>
          <w:p w14:paraId="094D78D0" w14:textId="25C2EB4C" w:rsidR="008110F9" w:rsidRPr="00C565AE" w:rsidRDefault="008110F9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="008A190A" w:rsidRPr="00C565AE">
              <w:rPr>
                <w:rFonts w:ascii="Times New Roman" w:eastAsia="Calibri" w:hAnsi="Times New Roman" w:cs="Times New Roman"/>
                <w:sz w:val="24"/>
              </w:rPr>
              <w:t>Observar el peso ideal</w:t>
            </w:r>
          </w:p>
        </w:tc>
      </w:tr>
      <w:tr w:rsidR="008110F9" w:rsidRPr="00C565AE" w14:paraId="421AD7D0" w14:textId="77777777" w:rsidTr="009A317B">
        <w:tc>
          <w:tcPr>
            <w:tcW w:w="8504" w:type="dxa"/>
          </w:tcPr>
          <w:p w14:paraId="023EE66F" w14:textId="77EE714F" w:rsidR="008110F9" w:rsidRPr="00C565AE" w:rsidRDefault="008110F9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quiero </w:t>
            </w:r>
            <w:r w:rsidR="008A190A" w:rsidRPr="00C565AE">
              <w:rPr>
                <w:rFonts w:ascii="Times New Roman" w:eastAsia="Calibri" w:hAnsi="Times New Roman" w:cs="Times New Roman"/>
                <w:sz w:val="24"/>
              </w:rPr>
              <w:t xml:space="preserve">conocer el peso ideal que debería tener </w:t>
            </w:r>
            <w:r w:rsidR="00883202" w:rsidRPr="00C565AE">
              <w:rPr>
                <w:rFonts w:ascii="Times New Roman" w:eastAsia="Calibri" w:hAnsi="Times New Roman" w:cs="Times New Roman"/>
                <w:sz w:val="24"/>
              </w:rPr>
              <w:t>de acuerdo con</w:t>
            </w:r>
            <w:r w:rsidR="008A190A" w:rsidRPr="00C565AE">
              <w:rPr>
                <w:rFonts w:ascii="Times New Roman" w:eastAsia="Calibri" w:hAnsi="Times New Roman" w:cs="Times New Roman"/>
                <w:sz w:val="24"/>
              </w:rPr>
              <w:t xml:space="preserve"> mi estatura y a mi peso actual en Kg.</w:t>
            </w:r>
          </w:p>
        </w:tc>
      </w:tr>
      <w:tr w:rsidR="008110F9" w:rsidRPr="00C565AE" w14:paraId="2210AA54" w14:textId="77777777" w:rsidTr="009A317B">
        <w:tc>
          <w:tcPr>
            <w:tcW w:w="8504" w:type="dxa"/>
          </w:tcPr>
          <w:p w14:paraId="1AD615D7" w14:textId="1E605548" w:rsidR="008110F9" w:rsidRPr="00C565AE" w:rsidRDefault="008110F9" w:rsidP="009A317B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   Esfuerzo: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8110F9" w:rsidRPr="00C565AE" w14:paraId="667BC328" w14:textId="77777777" w:rsidTr="009A317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BFA2575" w14:textId="067920CA" w:rsidR="008110F9" w:rsidRPr="00C565AE" w:rsidRDefault="008110F9" w:rsidP="009A317B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  <w:r w:rsidR="008A190A" w:rsidRPr="00C565AE">
              <w:rPr>
                <w:rFonts w:ascii="Times New Roman" w:eastAsia="Calibri" w:hAnsi="Times New Roman" w:cs="Times New Roman"/>
                <w:sz w:val="24"/>
              </w:rPr>
              <w:t>el usuario debió proporcionar el peso actual en Kg y su altura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8110F9" w:rsidRPr="00C565AE" w14:paraId="13541C96" w14:textId="77777777" w:rsidTr="009A317B">
        <w:tc>
          <w:tcPr>
            <w:tcW w:w="8504" w:type="dxa"/>
          </w:tcPr>
          <w:p w14:paraId="34FAC493" w14:textId="77777777" w:rsidR="008110F9" w:rsidRPr="00C565AE" w:rsidRDefault="008110F9" w:rsidP="00AC3ACE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110F9" w:rsidRPr="00C565AE" w14:paraId="5CD80A7A" w14:textId="77777777" w:rsidTr="009A317B">
        <w:tc>
          <w:tcPr>
            <w:tcW w:w="8504" w:type="dxa"/>
          </w:tcPr>
          <w:p w14:paraId="4B4980C4" w14:textId="20C0B9B8" w:rsidR="008A190A" w:rsidRPr="00C565AE" w:rsidRDefault="008A190A" w:rsidP="008110F9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 los datos proporcionados por el usuario se calculará el IMC del usuario</w:t>
            </w:r>
            <w:r w:rsidR="008110F9"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3A37A138" w14:textId="7D82C23D" w:rsidR="008A190A" w:rsidRPr="00C565AE" w:rsidRDefault="008A190A" w:rsidP="008110F9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Una vez registrado el usuario se desplegará en la pantalla de bienvenida el peso ideal del usuario.</w:t>
            </w:r>
          </w:p>
          <w:p w14:paraId="14BAC9AF" w14:textId="0D629FD3" w:rsidR="008110F9" w:rsidRPr="00C565AE" w:rsidRDefault="008A190A" w:rsidP="008110F9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Este dato se encontrar en la esquina superior derecha de la interfaz del menú principal.</w:t>
            </w:r>
          </w:p>
        </w:tc>
      </w:tr>
    </w:tbl>
    <w:p w14:paraId="63BCA7C0" w14:textId="071DEE6E" w:rsidR="006B6983" w:rsidRPr="00C565AE" w:rsidRDefault="006B6983" w:rsidP="00DA2F11">
      <w:pPr>
        <w:rPr>
          <w:rFonts w:cs="Times New Roman"/>
        </w:rPr>
      </w:pPr>
    </w:p>
    <w:sectPr w:rsidR="006B6983" w:rsidRPr="00C565AE" w:rsidSect="006B6983">
      <w:headerReference w:type="default" r:id="rId7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4409" w14:textId="77777777" w:rsidR="00E36632" w:rsidRDefault="00E36632" w:rsidP="006B6983">
      <w:pPr>
        <w:spacing w:after="0" w:line="240" w:lineRule="auto"/>
      </w:pPr>
      <w:r>
        <w:separator/>
      </w:r>
    </w:p>
  </w:endnote>
  <w:endnote w:type="continuationSeparator" w:id="0">
    <w:p w14:paraId="473AAA64" w14:textId="77777777" w:rsidR="00E36632" w:rsidRDefault="00E36632" w:rsidP="006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7FD05" w14:textId="77777777" w:rsidR="00E36632" w:rsidRDefault="00E36632" w:rsidP="006B6983">
      <w:pPr>
        <w:spacing w:after="0" w:line="240" w:lineRule="auto"/>
      </w:pPr>
      <w:r>
        <w:separator/>
      </w:r>
    </w:p>
  </w:footnote>
  <w:footnote w:type="continuationSeparator" w:id="0">
    <w:p w14:paraId="1C695198" w14:textId="77777777" w:rsidR="00E36632" w:rsidRDefault="00E36632" w:rsidP="006B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5CD75" w14:textId="77777777" w:rsidR="000532BE" w:rsidRDefault="000532BE" w:rsidP="006B6983">
    <w:pPr>
      <w:pStyle w:val="Encabezado"/>
      <w:ind w:firstLine="720"/>
      <w:jc w:val="center"/>
    </w:pPr>
    <w:r w:rsidRPr="006B6983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4CCB71E" wp14:editId="1C99DB4F">
          <wp:simplePos x="0" y="0"/>
          <wp:positionH relativeFrom="column">
            <wp:posOffset>120015</wp:posOffset>
          </wp:positionH>
          <wp:positionV relativeFrom="paragraph">
            <wp:posOffset>169545</wp:posOffset>
          </wp:positionV>
          <wp:extent cx="523875" cy="523875"/>
          <wp:effectExtent l="0" t="0" r="9525" b="9525"/>
          <wp:wrapThrough wrapText="bothSides">
            <wp:wrapPolygon edited="0">
              <wp:start x="1571" y="0"/>
              <wp:lineTo x="0" y="17280"/>
              <wp:lineTo x="1571" y="20422"/>
              <wp:lineTo x="4713" y="21207"/>
              <wp:lineTo x="16495" y="21207"/>
              <wp:lineTo x="19636" y="20422"/>
              <wp:lineTo x="21207" y="17280"/>
              <wp:lineTo x="20422" y="0"/>
              <wp:lineTo x="1571" y="0"/>
            </wp:wrapPolygon>
          </wp:wrapThrough>
          <wp:docPr id="2" name="Imagen 2" descr="C:\Users\USER\Pictures\Escudo_de_la_Escuela_Politécnica_Na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Pictures\Escudo_de_la_Escuela_Politécnica_Nacio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983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57F1E45" wp14:editId="08B91C3B">
          <wp:simplePos x="0" y="0"/>
          <wp:positionH relativeFrom="column">
            <wp:posOffset>5558790</wp:posOffset>
          </wp:positionH>
          <wp:positionV relativeFrom="paragraph">
            <wp:posOffset>-49530</wp:posOffset>
          </wp:positionV>
          <wp:extent cx="691515" cy="590550"/>
          <wp:effectExtent l="0" t="0" r="0" b="0"/>
          <wp:wrapThrough wrapText="bothSides">
            <wp:wrapPolygon edited="0">
              <wp:start x="0" y="0"/>
              <wp:lineTo x="0" y="20903"/>
              <wp:lineTo x="20826" y="20903"/>
              <wp:lineTo x="20826" y="0"/>
              <wp:lineTo x="0" y="0"/>
            </wp:wrapPolygon>
          </wp:wrapThrough>
          <wp:docPr id="1" name="Imagen 1" descr="C:\Users\USER\Pictures\f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fi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549E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7CAAC5" wp14:editId="09B02F45">
              <wp:simplePos x="0" y="0"/>
              <wp:positionH relativeFrom="page">
                <wp:posOffset>114300</wp:posOffset>
              </wp:positionH>
              <wp:positionV relativeFrom="paragraph">
                <wp:posOffset>-105410</wp:posOffset>
              </wp:positionV>
              <wp:extent cx="1700530" cy="1023620"/>
              <wp:effectExtent l="0" t="0" r="0" b="5080"/>
              <wp:wrapThrough wrapText="bothSides">
                <wp:wrapPolygon edited="0">
                  <wp:start x="2420" y="0"/>
                  <wp:lineTo x="2420" y="21305"/>
                  <wp:lineTo x="21294" y="21305"/>
                  <wp:lineTo x="21294" y="0"/>
                  <wp:lineTo x="2420" y="0"/>
                </wp:wrapPolygon>
              </wp:wrapThrough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E5EA3A" id="Grupo 159" o:spid="_x0000_s1026" style="position:absolute;margin-left:9pt;margin-top:-8.3pt;width:133.9pt;height:80.6pt;z-index:-251657216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  <w10:wrap type="through" anchorx="page"/>
            </v:group>
          </w:pict>
        </mc:Fallback>
      </mc:AlternateContent>
    </w:r>
    <w:r>
      <w:t>ESCUELA POLITÉCNICA NACIONAL</w:t>
    </w:r>
  </w:p>
  <w:p w14:paraId="0FE7B1D6" w14:textId="77777777" w:rsidR="000532BE" w:rsidRDefault="000532BE" w:rsidP="006B6983">
    <w:pPr>
      <w:pStyle w:val="Encabezado"/>
      <w:ind w:firstLine="720"/>
      <w:jc w:val="center"/>
    </w:pPr>
    <w:r>
      <w:t>FACULTAD DE INGENIERÍA DE SISTEMAS</w:t>
    </w:r>
  </w:p>
  <w:p w14:paraId="469E1849" w14:textId="77777777" w:rsidR="000532BE" w:rsidRDefault="000532BE" w:rsidP="006B6983">
    <w:pPr>
      <w:pStyle w:val="Encabezado"/>
      <w:jc w:val="both"/>
    </w:pPr>
    <w:r>
      <w:t>INGENIERÍA EN SISTEMAS INFORMÁTICOS Y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108"/>
    <w:multiLevelType w:val="hybridMultilevel"/>
    <w:tmpl w:val="3F74BC4C"/>
    <w:lvl w:ilvl="0" w:tplc="33CEAE9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842C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F2824"/>
    <w:multiLevelType w:val="hybridMultilevel"/>
    <w:tmpl w:val="72E8AFD4"/>
    <w:lvl w:ilvl="0" w:tplc="52A84FA6">
      <w:start w:val="1"/>
      <w:numFmt w:val="decimal"/>
      <w:lvlText w:val="%1."/>
      <w:lvlJc w:val="left"/>
      <w:pPr>
        <w:ind w:left="1080" w:hanging="360"/>
      </w:pPr>
    </w:lvl>
    <w:lvl w:ilvl="1" w:tplc="26B8B8CE" w:tentative="1">
      <w:start w:val="1"/>
      <w:numFmt w:val="lowerLetter"/>
      <w:lvlText w:val="%2."/>
      <w:lvlJc w:val="left"/>
      <w:pPr>
        <w:ind w:left="1800" w:hanging="360"/>
      </w:pPr>
    </w:lvl>
    <w:lvl w:ilvl="2" w:tplc="3E7EBF96" w:tentative="1">
      <w:start w:val="1"/>
      <w:numFmt w:val="lowerRoman"/>
      <w:lvlText w:val="%3."/>
      <w:lvlJc w:val="right"/>
      <w:pPr>
        <w:ind w:left="2520" w:hanging="180"/>
      </w:pPr>
    </w:lvl>
    <w:lvl w:ilvl="3" w:tplc="8202232E" w:tentative="1">
      <w:start w:val="1"/>
      <w:numFmt w:val="decimal"/>
      <w:lvlText w:val="%4."/>
      <w:lvlJc w:val="left"/>
      <w:pPr>
        <w:ind w:left="3240" w:hanging="360"/>
      </w:pPr>
    </w:lvl>
    <w:lvl w:ilvl="4" w:tplc="109C91C6" w:tentative="1">
      <w:start w:val="1"/>
      <w:numFmt w:val="lowerLetter"/>
      <w:lvlText w:val="%5."/>
      <w:lvlJc w:val="left"/>
      <w:pPr>
        <w:ind w:left="3960" w:hanging="360"/>
      </w:pPr>
    </w:lvl>
    <w:lvl w:ilvl="5" w:tplc="CFDCDFB2" w:tentative="1">
      <w:start w:val="1"/>
      <w:numFmt w:val="lowerRoman"/>
      <w:lvlText w:val="%6."/>
      <w:lvlJc w:val="right"/>
      <w:pPr>
        <w:ind w:left="4680" w:hanging="180"/>
      </w:pPr>
    </w:lvl>
    <w:lvl w:ilvl="6" w:tplc="2EF60716" w:tentative="1">
      <w:start w:val="1"/>
      <w:numFmt w:val="decimal"/>
      <w:lvlText w:val="%7."/>
      <w:lvlJc w:val="left"/>
      <w:pPr>
        <w:ind w:left="5400" w:hanging="360"/>
      </w:pPr>
    </w:lvl>
    <w:lvl w:ilvl="7" w:tplc="3D30ABD6" w:tentative="1">
      <w:start w:val="1"/>
      <w:numFmt w:val="lowerLetter"/>
      <w:lvlText w:val="%8."/>
      <w:lvlJc w:val="left"/>
      <w:pPr>
        <w:ind w:left="6120" w:hanging="360"/>
      </w:pPr>
    </w:lvl>
    <w:lvl w:ilvl="8" w:tplc="BECC41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63F14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843"/>
    <w:multiLevelType w:val="hybridMultilevel"/>
    <w:tmpl w:val="82B4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B6BA2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F2642"/>
    <w:multiLevelType w:val="hybridMultilevel"/>
    <w:tmpl w:val="D1B245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0251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D2D5E"/>
    <w:multiLevelType w:val="hybridMultilevel"/>
    <w:tmpl w:val="3620B392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16BDB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401B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7F64"/>
    <w:multiLevelType w:val="hybridMultilevel"/>
    <w:tmpl w:val="75EC7794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76838"/>
    <w:multiLevelType w:val="hybridMultilevel"/>
    <w:tmpl w:val="CD9A1CFA"/>
    <w:lvl w:ilvl="0" w:tplc="2F16C42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41F35"/>
    <w:multiLevelType w:val="multilevel"/>
    <w:tmpl w:val="E4F8C1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9D7E94"/>
    <w:multiLevelType w:val="hybridMultilevel"/>
    <w:tmpl w:val="03EEFC5C"/>
    <w:lvl w:ilvl="0" w:tplc="35C2BDA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BE5B05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4273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741A5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56F72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1503E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16"/>
  </w:num>
  <w:num w:numId="8">
    <w:abstractNumId w:val="5"/>
  </w:num>
  <w:num w:numId="9">
    <w:abstractNumId w:val="1"/>
  </w:num>
  <w:num w:numId="10">
    <w:abstractNumId w:val="14"/>
  </w:num>
  <w:num w:numId="11">
    <w:abstractNumId w:val="4"/>
  </w:num>
  <w:num w:numId="12">
    <w:abstractNumId w:val="13"/>
  </w:num>
  <w:num w:numId="13">
    <w:abstractNumId w:val="7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20"/>
  </w:num>
  <w:num w:numId="19">
    <w:abstractNumId w:val="19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8A"/>
    <w:rsid w:val="000532BE"/>
    <w:rsid w:val="0006278A"/>
    <w:rsid w:val="0018178F"/>
    <w:rsid w:val="001A71E0"/>
    <w:rsid w:val="003441AA"/>
    <w:rsid w:val="003D316F"/>
    <w:rsid w:val="003D663F"/>
    <w:rsid w:val="00411F52"/>
    <w:rsid w:val="00512C33"/>
    <w:rsid w:val="00545A5A"/>
    <w:rsid w:val="00554146"/>
    <w:rsid w:val="00641E12"/>
    <w:rsid w:val="006B6983"/>
    <w:rsid w:val="007B05AA"/>
    <w:rsid w:val="007E139D"/>
    <w:rsid w:val="008110F9"/>
    <w:rsid w:val="00815479"/>
    <w:rsid w:val="008476DE"/>
    <w:rsid w:val="008775D7"/>
    <w:rsid w:val="00883202"/>
    <w:rsid w:val="008A190A"/>
    <w:rsid w:val="009525DA"/>
    <w:rsid w:val="00AC3ACE"/>
    <w:rsid w:val="00C565AE"/>
    <w:rsid w:val="00C6427E"/>
    <w:rsid w:val="00CD7E80"/>
    <w:rsid w:val="00DA2F11"/>
    <w:rsid w:val="00E36632"/>
    <w:rsid w:val="00EE1440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3154E"/>
  <w15:chartTrackingRefBased/>
  <w15:docId w15:val="{FCB3424E-2F30-4602-8B2C-C453B4A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B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98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983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7B05AA"/>
    <w:rPr>
      <w:rFonts w:asciiTheme="majorHAnsi" w:eastAsiaTheme="majorEastAsia" w:hAnsiTheme="majorHAnsi" w:cstheme="majorBidi"/>
      <w:sz w:val="32"/>
      <w:szCs w:val="32"/>
      <w:lang w:val="es-EC"/>
    </w:rPr>
  </w:style>
  <w:style w:type="paragraph" w:styleId="Prrafodelista">
    <w:name w:val="List Paragraph"/>
    <w:basedOn w:val="Normal"/>
    <w:uiPriority w:val="34"/>
    <w:qFormat/>
    <w:rsid w:val="0006278A"/>
    <w:pPr>
      <w:ind w:left="720"/>
      <w:contextualSpacing/>
    </w:pPr>
    <w:rPr>
      <w:rFonts w:asciiTheme="minorHAnsi" w:hAnsiTheme="minorHAnsi"/>
      <w:sz w:val="22"/>
      <w:szCs w:val="22"/>
    </w:rPr>
  </w:style>
  <w:style w:type="table" w:styleId="Tablaconcuadrcula">
    <w:name w:val="Table Grid"/>
    <w:basedOn w:val="Tablanormal"/>
    <w:uiPriority w:val="39"/>
    <w:rsid w:val="0006278A"/>
    <w:pPr>
      <w:spacing w:after="0" w:line="240" w:lineRule="auto"/>
    </w:pPr>
    <w:rPr>
      <w:rFonts w:asciiTheme="minorHAnsi" w:hAnsiTheme="minorHAns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septimoSemestre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septimoSemestrePlantilla.dotx</Template>
  <TotalTime>33</TotalTime>
  <Pages>4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ANDREA GUIOMAR SILVA GARCIA</cp:lastModifiedBy>
  <cp:revision>5</cp:revision>
  <dcterms:created xsi:type="dcterms:W3CDTF">2020-07-30T03:01:00Z</dcterms:created>
  <dcterms:modified xsi:type="dcterms:W3CDTF">2020-07-30T22:05:00Z</dcterms:modified>
</cp:coreProperties>
</file>